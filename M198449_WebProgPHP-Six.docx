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33F1" w14:textId="4149EBDD" w:rsidR="00AB5299" w:rsidRPr="00273709" w:rsidRDefault="008077EF">
      <w:bookmarkStart w:id="0" w:name="_Hlk78477394"/>
      <w:r w:rsidRPr="00273709">
        <w:t>Name:</w:t>
      </w:r>
      <w:r w:rsidR="002C7CCF" w:rsidRPr="00273709">
        <w:t xml:space="preserve"> Bradley Willcott</w:t>
      </w:r>
    </w:p>
    <w:p w14:paraId="7F5C6AD4" w14:textId="4127D2D6" w:rsidR="008077EF" w:rsidRPr="00273709" w:rsidRDefault="008077EF">
      <w:r w:rsidRPr="00273709">
        <w:t xml:space="preserve">ID: </w:t>
      </w:r>
      <w:r w:rsidR="002C7CCF" w:rsidRPr="00273709">
        <w:t>M198449</w:t>
      </w:r>
    </w:p>
    <w:p w14:paraId="177B55C2" w14:textId="2854EAF3" w:rsidR="008077EF" w:rsidRPr="00273709" w:rsidRDefault="008077EF">
      <w:r w:rsidRPr="00273709">
        <w:t xml:space="preserve">Date: </w:t>
      </w:r>
      <w:r w:rsidR="00245755">
        <w:t>6</w:t>
      </w:r>
      <w:r w:rsidR="0041104F">
        <w:t xml:space="preserve"> </w:t>
      </w:r>
      <w:r w:rsidR="002C0219">
        <w:t>S</w:t>
      </w:r>
      <w:r w:rsidR="006A12C0">
        <w:t>eptember</w:t>
      </w:r>
      <w:r w:rsidR="0041104F">
        <w:t xml:space="preserve"> 2021</w:t>
      </w:r>
    </w:p>
    <w:bookmarkEnd w:id="0"/>
    <w:p w14:paraId="7195A800" w14:textId="142A0486" w:rsidR="008077EF" w:rsidRPr="00BB53D0" w:rsidRDefault="008077EF" w:rsidP="00BB53D0">
      <w:pPr>
        <w:pStyle w:val="Title"/>
        <w:rPr>
          <w:sz w:val="52"/>
          <w:szCs w:val="52"/>
        </w:rPr>
      </w:pPr>
      <w:r w:rsidRPr="00BB53D0">
        <w:rPr>
          <w:sz w:val="52"/>
          <w:szCs w:val="52"/>
        </w:rPr>
        <w:t xml:space="preserve">Assessment Task </w:t>
      </w:r>
      <w:r w:rsidR="00F956D7">
        <w:rPr>
          <w:sz w:val="52"/>
          <w:szCs w:val="52"/>
        </w:rPr>
        <w:t xml:space="preserve">– Portfolio </w:t>
      </w:r>
      <w:r w:rsidRPr="00BB53D0">
        <w:rPr>
          <w:sz w:val="52"/>
          <w:szCs w:val="52"/>
        </w:rPr>
        <w:t>(A</w:t>
      </w:r>
      <w:r w:rsidR="00B90A95">
        <w:rPr>
          <w:sz w:val="52"/>
          <w:szCs w:val="52"/>
        </w:rPr>
        <w:t xml:space="preserve"> </w:t>
      </w:r>
      <w:r w:rsidR="00245755">
        <w:rPr>
          <w:sz w:val="52"/>
          <w:szCs w:val="52"/>
        </w:rPr>
        <w:t>5</w:t>
      </w:r>
      <w:r w:rsidRPr="00BB53D0">
        <w:rPr>
          <w:sz w:val="52"/>
          <w:szCs w:val="52"/>
        </w:rPr>
        <w:t>)</w:t>
      </w:r>
    </w:p>
    <w:p w14:paraId="155AEE81" w14:textId="75C350B8" w:rsidR="007F50F8" w:rsidRDefault="00F956D7" w:rsidP="007F50F8">
      <w:pPr>
        <w:pStyle w:val="Title"/>
      </w:pPr>
      <w:r>
        <w:t>Web Programming</w:t>
      </w:r>
    </w:p>
    <w:p w14:paraId="77D2CECA" w14:textId="77777777" w:rsidR="000B6BA5" w:rsidRDefault="000B6BA5"/>
    <w:p w14:paraId="2EA5BA3E" w14:textId="26E69AF1" w:rsidR="000B6BA5" w:rsidRDefault="000B6BA5">
      <w:pPr>
        <w:sectPr w:rsidR="000B6BA5"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aps/>
          <w:color w:val="auto"/>
          <w:sz w:val="20"/>
          <w:szCs w:val="20"/>
        </w:rPr>
        <w:id w:val="134035688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noProof/>
          <w:sz w:val="21"/>
          <w:szCs w:val="21"/>
        </w:rPr>
      </w:sdtEndPr>
      <w:sdtContent>
        <w:p w14:paraId="31D08135" w14:textId="77777777" w:rsidR="008077EF" w:rsidRDefault="008077EF">
          <w:pPr>
            <w:pStyle w:val="TOCHeading"/>
          </w:pPr>
          <w:r>
            <w:t>Contents</w:t>
          </w:r>
        </w:p>
        <w:p w14:paraId="4540B1E2" w14:textId="60887606" w:rsidR="00E44AD1" w:rsidRDefault="008077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31320" w:history="1">
            <w:r w:rsidR="00E44AD1" w:rsidRPr="00AE4EFB">
              <w:rPr>
                <w:rStyle w:val="Hyperlink"/>
                <w:noProof/>
              </w:rPr>
              <w:t>Figures</w:t>
            </w:r>
            <w:r w:rsidR="00E44AD1">
              <w:rPr>
                <w:noProof/>
                <w:webHidden/>
              </w:rPr>
              <w:tab/>
            </w:r>
            <w:r w:rsidR="00E44AD1">
              <w:rPr>
                <w:noProof/>
                <w:webHidden/>
              </w:rPr>
              <w:fldChar w:fldCharType="begin"/>
            </w:r>
            <w:r w:rsidR="00E44AD1">
              <w:rPr>
                <w:noProof/>
                <w:webHidden/>
              </w:rPr>
              <w:instrText xml:space="preserve"> PAGEREF _Toc81431320 \h </w:instrText>
            </w:r>
            <w:r w:rsidR="00E44AD1">
              <w:rPr>
                <w:noProof/>
                <w:webHidden/>
              </w:rPr>
            </w:r>
            <w:r w:rsidR="00E44AD1">
              <w:rPr>
                <w:noProof/>
                <w:webHidden/>
              </w:rPr>
              <w:fldChar w:fldCharType="separate"/>
            </w:r>
            <w:r w:rsidR="00E44AD1">
              <w:rPr>
                <w:noProof/>
                <w:webHidden/>
              </w:rPr>
              <w:t>2</w:t>
            </w:r>
            <w:r w:rsidR="00E44AD1">
              <w:rPr>
                <w:noProof/>
                <w:webHidden/>
              </w:rPr>
              <w:fldChar w:fldCharType="end"/>
            </w:r>
          </w:hyperlink>
        </w:p>
        <w:p w14:paraId="5DF511C0" w14:textId="3830EFC3" w:rsidR="00E44AD1" w:rsidRDefault="00643D4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1431321" w:history="1">
            <w:r w:rsidR="00E44AD1" w:rsidRPr="00AE4EFB">
              <w:rPr>
                <w:rStyle w:val="Hyperlink"/>
                <w:noProof/>
              </w:rPr>
              <w:t>Run Website</w:t>
            </w:r>
            <w:r w:rsidR="00E44AD1">
              <w:rPr>
                <w:noProof/>
                <w:webHidden/>
              </w:rPr>
              <w:tab/>
            </w:r>
            <w:r w:rsidR="00E44AD1">
              <w:rPr>
                <w:noProof/>
                <w:webHidden/>
              </w:rPr>
              <w:fldChar w:fldCharType="begin"/>
            </w:r>
            <w:r w:rsidR="00E44AD1">
              <w:rPr>
                <w:noProof/>
                <w:webHidden/>
              </w:rPr>
              <w:instrText xml:space="preserve"> PAGEREF _Toc81431321 \h </w:instrText>
            </w:r>
            <w:r w:rsidR="00E44AD1">
              <w:rPr>
                <w:noProof/>
                <w:webHidden/>
              </w:rPr>
            </w:r>
            <w:r w:rsidR="00E44AD1">
              <w:rPr>
                <w:noProof/>
                <w:webHidden/>
              </w:rPr>
              <w:fldChar w:fldCharType="separate"/>
            </w:r>
            <w:r w:rsidR="00E44AD1">
              <w:rPr>
                <w:noProof/>
                <w:webHidden/>
              </w:rPr>
              <w:t>3</w:t>
            </w:r>
            <w:r w:rsidR="00E44AD1">
              <w:rPr>
                <w:noProof/>
                <w:webHidden/>
              </w:rPr>
              <w:fldChar w:fldCharType="end"/>
            </w:r>
          </w:hyperlink>
        </w:p>
        <w:p w14:paraId="1DB6ED1C" w14:textId="6C89BE92" w:rsidR="00E44AD1" w:rsidRDefault="00643D4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1431322" w:history="1">
            <w:r w:rsidR="00E44AD1" w:rsidRPr="00AE4EFB">
              <w:rPr>
                <w:rStyle w:val="Hyperlink"/>
                <w:noProof/>
              </w:rPr>
              <w:t>References</w:t>
            </w:r>
            <w:r w:rsidR="00E44AD1">
              <w:rPr>
                <w:noProof/>
                <w:webHidden/>
              </w:rPr>
              <w:tab/>
            </w:r>
            <w:r w:rsidR="00E44AD1">
              <w:rPr>
                <w:noProof/>
                <w:webHidden/>
              </w:rPr>
              <w:fldChar w:fldCharType="begin"/>
            </w:r>
            <w:r w:rsidR="00E44AD1">
              <w:rPr>
                <w:noProof/>
                <w:webHidden/>
              </w:rPr>
              <w:instrText xml:space="preserve"> PAGEREF _Toc81431322 \h </w:instrText>
            </w:r>
            <w:r w:rsidR="00E44AD1">
              <w:rPr>
                <w:noProof/>
                <w:webHidden/>
              </w:rPr>
            </w:r>
            <w:r w:rsidR="00E44AD1">
              <w:rPr>
                <w:noProof/>
                <w:webHidden/>
              </w:rPr>
              <w:fldChar w:fldCharType="separate"/>
            </w:r>
            <w:r w:rsidR="00E44AD1">
              <w:rPr>
                <w:noProof/>
                <w:webHidden/>
              </w:rPr>
              <w:t>6</w:t>
            </w:r>
            <w:r w:rsidR="00E44AD1">
              <w:rPr>
                <w:noProof/>
                <w:webHidden/>
              </w:rPr>
              <w:fldChar w:fldCharType="end"/>
            </w:r>
          </w:hyperlink>
        </w:p>
        <w:p w14:paraId="0DEF350D" w14:textId="0DB31667" w:rsidR="008077EF" w:rsidRDefault="008077EF">
          <w:r>
            <w:rPr>
              <w:b/>
              <w:bCs/>
              <w:noProof/>
            </w:rPr>
            <w:fldChar w:fldCharType="end"/>
          </w:r>
        </w:p>
      </w:sdtContent>
    </w:sdt>
    <w:p w14:paraId="793C4444" w14:textId="59378418" w:rsidR="00D946D7" w:rsidRDefault="00D946D7" w:rsidP="00D946D7">
      <w:pPr>
        <w:pStyle w:val="TOCHeading"/>
      </w:pPr>
      <w:r>
        <w:t>Tables</w:t>
      </w:r>
    </w:p>
    <w:p w14:paraId="3E324AC1" w14:textId="37A1B8EA" w:rsidR="00707944" w:rsidRDefault="00043FB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81307444" w:history="1">
        <w:r w:rsidR="00707944" w:rsidRPr="00C11534">
          <w:rPr>
            <w:rStyle w:val="Hyperlink"/>
            <w:noProof/>
          </w:rPr>
          <w:t>Table 1: Run results</w:t>
        </w:r>
        <w:r w:rsidR="00707944">
          <w:rPr>
            <w:noProof/>
            <w:webHidden/>
          </w:rPr>
          <w:tab/>
        </w:r>
        <w:r w:rsidR="00707944">
          <w:rPr>
            <w:noProof/>
            <w:webHidden/>
          </w:rPr>
          <w:fldChar w:fldCharType="begin"/>
        </w:r>
        <w:r w:rsidR="00707944">
          <w:rPr>
            <w:noProof/>
            <w:webHidden/>
          </w:rPr>
          <w:instrText xml:space="preserve"> PAGEREF _Toc81307444 \h </w:instrText>
        </w:r>
        <w:r w:rsidR="00707944">
          <w:rPr>
            <w:noProof/>
            <w:webHidden/>
          </w:rPr>
        </w:r>
        <w:r w:rsidR="00707944">
          <w:rPr>
            <w:noProof/>
            <w:webHidden/>
          </w:rPr>
          <w:fldChar w:fldCharType="separate"/>
        </w:r>
        <w:r w:rsidR="00707944">
          <w:rPr>
            <w:noProof/>
            <w:webHidden/>
          </w:rPr>
          <w:t>4</w:t>
        </w:r>
        <w:r w:rsidR="00707944">
          <w:rPr>
            <w:noProof/>
            <w:webHidden/>
          </w:rPr>
          <w:fldChar w:fldCharType="end"/>
        </w:r>
      </w:hyperlink>
    </w:p>
    <w:p w14:paraId="0F134214" w14:textId="2A6AAF26" w:rsidR="00E324E0" w:rsidRDefault="00043FB9">
      <w:r>
        <w:fldChar w:fldCharType="end"/>
      </w:r>
    </w:p>
    <w:p w14:paraId="0EDE0CD3" w14:textId="77777777" w:rsidR="00D946D7" w:rsidRDefault="00D946D7">
      <w:r>
        <w:br w:type="page"/>
      </w:r>
    </w:p>
    <w:p w14:paraId="7A37499B" w14:textId="7ABA047E" w:rsidR="00D946D7" w:rsidRDefault="00D946D7" w:rsidP="00D946D7">
      <w:pPr>
        <w:pStyle w:val="Heading1"/>
      </w:pPr>
      <w:bookmarkStart w:id="1" w:name="_Toc81431320"/>
      <w:r>
        <w:lastRenderedPageBreak/>
        <w:t>Figures</w:t>
      </w:r>
      <w:bookmarkEnd w:id="1"/>
    </w:p>
    <w:p w14:paraId="493C2AA2" w14:textId="1A8CF957" w:rsidR="00E44AD1" w:rsidRDefault="00043FB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1431312" w:history="1">
        <w:r w:rsidR="00E44AD1" w:rsidRPr="000566A5">
          <w:rPr>
            <w:rStyle w:val="Hyperlink"/>
            <w:noProof/>
          </w:rPr>
          <w:t>Figure 1 - QuoteOfToday.php</w:t>
        </w:r>
        <w:r w:rsidR="00E44AD1">
          <w:rPr>
            <w:noProof/>
            <w:webHidden/>
          </w:rPr>
          <w:tab/>
        </w:r>
        <w:r w:rsidR="00E44AD1">
          <w:rPr>
            <w:noProof/>
            <w:webHidden/>
          </w:rPr>
          <w:fldChar w:fldCharType="begin"/>
        </w:r>
        <w:r w:rsidR="00E44AD1">
          <w:rPr>
            <w:noProof/>
            <w:webHidden/>
          </w:rPr>
          <w:instrText xml:space="preserve"> PAGEREF _Toc81431312 \h </w:instrText>
        </w:r>
        <w:r w:rsidR="00E44AD1">
          <w:rPr>
            <w:noProof/>
            <w:webHidden/>
          </w:rPr>
        </w:r>
        <w:r w:rsidR="00E44AD1">
          <w:rPr>
            <w:noProof/>
            <w:webHidden/>
          </w:rPr>
          <w:fldChar w:fldCharType="separate"/>
        </w:r>
        <w:r w:rsidR="00E44AD1">
          <w:rPr>
            <w:noProof/>
            <w:webHidden/>
          </w:rPr>
          <w:t>3</w:t>
        </w:r>
        <w:r w:rsidR="00E44AD1">
          <w:rPr>
            <w:noProof/>
            <w:webHidden/>
          </w:rPr>
          <w:fldChar w:fldCharType="end"/>
        </w:r>
      </w:hyperlink>
    </w:p>
    <w:p w14:paraId="243C62D8" w14:textId="793BFB23" w:rsidR="00E44AD1" w:rsidRDefault="00643D4A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1431313" w:history="1">
        <w:r w:rsidR="00E44AD1" w:rsidRPr="000566A5">
          <w:rPr>
            <w:rStyle w:val="Hyperlink"/>
            <w:noProof/>
          </w:rPr>
          <w:t>Figure 2 - Refresh page</w:t>
        </w:r>
        <w:r w:rsidR="00E44AD1">
          <w:rPr>
            <w:noProof/>
            <w:webHidden/>
          </w:rPr>
          <w:tab/>
        </w:r>
        <w:r w:rsidR="00E44AD1">
          <w:rPr>
            <w:noProof/>
            <w:webHidden/>
          </w:rPr>
          <w:fldChar w:fldCharType="begin"/>
        </w:r>
        <w:r w:rsidR="00E44AD1">
          <w:rPr>
            <w:noProof/>
            <w:webHidden/>
          </w:rPr>
          <w:instrText xml:space="preserve"> PAGEREF _Toc81431313 \h </w:instrText>
        </w:r>
        <w:r w:rsidR="00E44AD1">
          <w:rPr>
            <w:noProof/>
            <w:webHidden/>
          </w:rPr>
        </w:r>
        <w:r w:rsidR="00E44AD1">
          <w:rPr>
            <w:noProof/>
            <w:webHidden/>
          </w:rPr>
          <w:fldChar w:fldCharType="separate"/>
        </w:r>
        <w:r w:rsidR="00E44AD1">
          <w:rPr>
            <w:noProof/>
            <w:webHidden/>
          </w:rPr>
          <w:t>4</w:t>
        </w:r>
        <w:r w:rsidR="00E44AD1">
          <w:rPr>
            <w:noProof/>
            <w:webHidden/>
          </w:rPr>
          <w:fldChar w:fldCharType="end"/>
        </w:r>
      </w:hyperlink>
    </w:p>
    <w:p w14:paraId="3BA8B1B7" w14:textId="31F744B0" w:rsidR="00E44AD1" w:rsidRDefault="00643D4A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1431314" w:history="1">
        <w:r w:rsidR="00E44AD1" w:rsidRPr="000566A5">
          <w:rPr>
            <w:rStyle w:val="Hyperlink"/>
            <w:noProof/>
          </w:rPr>
          <w:t>Figure 3 - Refresh page</w:t>
        </w:r>
        <w:r w:rsidR="00E44AD1">
          <w:rPr>
            <w:noProof/>
            <w:webHidden/>
          </w:rPr>
          <w:tab/>
        </w:r>
        <w:r w:rsidR="00E44AD1">
          <w:rPr>
            <w:noProof/>
            <w:webHidden/>
          </w:rPr>
          <w:fldChar w:fldCharType="begin"/>
        </w:r>
        <w:r w:rsidR="00E44AD1">
          <w:rPr>
            <w:noProof/>
            <w:webHidden/>
          </w:rPr>
          <w:instrText xml:space="preserve"> PAGEREF _Toc81431314 \h </w:instrText>
        </w:r>
        <w:r w:rsidR="00E44AD1">
          <w:rPr>
            <w:noProof/>
            <w:webHidden/>
          </w:rPr>
        </w:r>
        <w:r w:rsidR="00E44AD1">
          <w:rPr>
            <w:noProof/>
            <w:webHidden/>
          </w:rPr>
          <w:fldChar w:fldCharType="separate"/>
        </w:r>
        <w:r w:rsidR="00E44AD1">
          <w:rPr>
            <w:noProof/>
            <w:webHidden/>
          </w:rPr>
          <w:t>4</w:t>
        </w:r>
        <w:r w:rsidR="00E44AD1">
          <w:rPr>
            <w:noProof/>
            <w:webHidden/>
          </w:rPr>
          <w:fldChar w:fldCharType="end"/>
        </w:r>
      </w:hyperlink>
    </w:p>
    <w:p w14:paraId="51B68AA1" w14:textId="22A75DAE" w:rsidR="00E44AD1" w:rsidRDefault="00643D4A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1431315" w:history="1">
        <w:r w:rsidR="00E44AD1" w:rsidRPr="000566A5">
          <w:rPr>
            <w:rStyle w:val="Hyperlink"/>
            <w:noProof/>
          </w:rPr>
          <w:t>Figure 4 - Refresh page</w:t>
        </w:r>
        <w:r w:rsidR="00E44AD1">
          <w:rPr>
            <w:noProof/>
            <w:webHidden/>
          </w:rPr>
          <w:tab/>
        </w:r>
        <w:r w:rsidR="00E44AD1">
          <w:rPr>
            <w:noProof/>
            <w:webHidden/>
          </w:rPr>
          <w:fldChar w:fldCharType="begin"/>
        </w:r>
        <w:r w:rsidR="00E44AD1">
          <w:rPr>
            <w:noProof/>
            <w:webHidden/>
          </w:rPr>
          <w:instrText xml:space="preserve"> PAGEREF _Toc81431315 \h </w:instrText>
        </w:r>
        <w:r w:rsidR="00E44AD1">
          <w:rPr>
            <w:noProof/>
            <w:webHidden/>
          </w:rPr>
        </w:r>
        <w:r w:rsidR="00E44AD1">
          <w:rPr>
            <w:noProof/>
            <w:webHidden/>
          </w:rPr>
          <w:fldChar w:fldCharType="separate"/>
        </w:r>
        <w:r w:rsidR="00E44AD1">
          <w:rPr>
            <w:noProof/>
            <w:webHidden/>
          </w:rPr>
          <w:t>5</w:t>
        </w:r>
        <w:r w:rsidR="00E44AD1">
          <w:rPr>
            <w:noProof/>
            <w:webHidden/>
          </w:rPr>
          <w:fldChar w:fldCharType="end"/>
        </w:r>
      </w:hyperlink>
    </w:p>
    <w:p w14:paraId="7438ACDC" w14:textId="62F11176" w:rsidR="00043FB9" w:rsidRDefault="00043FB9">
      <w:r>
        <w:fldChar w:fldCharType="end"/>
      </w:r>
    </w:p>
    <w:p w14:paraId="42FFF739" w14:textId="70DAB19C" w:rsidR="0041104F" w:rsidRDefault="0041104F">
      <w:pPr>
        <w:rPr>
          <w:rFonts w:asciiTheme="majorHAnsi" w:eastAsia="Calibri" w:hAnsiTheme="majorHAnsi" w:cstheme="majorBidi"/>
          <w:color w:val="F73B08" w:themeColor="accent6" w:themeShade="BF"/>
          <w:sz w:val="40"/>
          <w:szCs w:val="40"/>
        </w:rPr>
      </w:pPr>
      <w:r>
        <w:rPr>
          <w:rFonts w:eastAsia="Calibri"/>
        </w:rPr>
        <w:br w:type="page"/>
      </w:r>
    </w:p>
    <w:p w14:paraId="46E386AE" w14:textId="1763F29D" w:rsidR="008077EF" w:rsidRDefault="008C444D" w:rsidP="00146757">
      <w:pPr>
        <w:pStyle w:val="Heading1"/>
      </w:pPr>
      <w:bookmarkStart w:id="2" w:name="_Toc81431321"/>
      <w:r>
        <w:lastRenderedPageBreak/>
        <w:t>Run Website</w:t>
      </w:r>
      <w:bookmarkEnd w:id="2"/>
    </w:p>
    <w:p w14:paraId="21B2A3E5" w14:textId="7BBE4DF4" w:rsidR="007F50F8" w:rsidRDefault="007F50F8" w:rsidP="007F50F8"/>
    <w:p w14:paraId="007E8DC9" w14:textId="523E2E19" w:rsidR="00D73ECE" w:rsidRDefault="00D73ECE" w:rsidP="00D73ECE">
      <w:pPr>
        <w:pStyle w:val="Caption"/>
        <w:keepNext/>
      </w:pPr>
      <w:bookmarkStart w:id="3" w:name="_Toc81307444"/>
      <w:r>
        <w:t xml:space="preserve">Table </w:t>
      </w:r>
      <w:r w:rsidR="00643D4A">
        <w:fldChar w:fldCharType="begin"/>
      </w:r>
      <w:r w:rsidR="00643D4A">
        <w:instrText xml:space="preserve"> SEQ Table \* A</w:instrText>
      </w:r>
      <w:r w:rsidR="00643D4A">
        <w:instrText xml:space="preserve">RABIC </w:instrText>
      </w:r>
      <w:r w:rsidR="00643D4A">
        <w:fldChar w:fldCharType="separate"/>
      </w:r>
      <w:r>
        <w:rPr>
          <w:noProof/>
        </w:rPr>
        <w:t>1</w:t>
      </w:r>
      <w:r w:rsidR="00643D4A">
        <w:rPr>
          <w:noProof/>
        </w:rPr>
        <w:fldChar w:fldCharType="end"/>
      </w:r>
      <w:r>
        <w:t xml:space="preserve">: </w:t>
      </w:r>
      <w:r w:rsidR="00707944">
        <w:t>Run</w:t>
      </w:r>
      <w:r>
        <w:t xml:space="preserve"> results</w:t>
      </w:r>
      <w:bookmarkEnd w:id="3"/>
    </w:p>
    <w:tbl>
      <w:tblPr>
        <w:tblStyle w:val="GridTable5Dark"/>
        <w:tblW w:w="8950" w:type="dxa"/>
        <w:tblLook w:val="0420" w:firstRow="1" w:lastRow="0" w:firstColumn="0" w:lastColumn="0" w:noHBand="0" w:noVBand="1"/>
      </w:tblPr>
      <w:tblGrid>
        <w:gridCol w:w="850"/>
        <w:gridCol w:w="2547"/>
        <w:gridCol w:w="2268"/>
        <w:gridCol w:w="1701"/>
        <w:gridCol w:w="1584"/>
      </w:tblGrid>
      <w:tr w:rsidR="00C22641" w:rsidRPr="003B155C" w14:paraId="36A80F67" w14:textId="77777777" w:rsidTr="00422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" w:type="dxa"/>
          </w:tcPr>
          <w:p w14:paraId="5E4D7094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Case</w:t>
            </w:r>
          </w:p>
        </w:tc>
        <w:tc>
          <w:tcPr>
            <w:tcW w:w="2547" w:type="dxa"/>
          </w:tcPr>
          <w:p w14:paraId="5BE4B402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Description</w:t>
            </w:r>
          </w:p>
        </w:tc>
        <w:tc>
          <w:tcPr>
            <w:tcW w:w="2268" w:type="dxa"/>
          </w:tcPr>
          <w:p w14:paraId="6FDA8D2F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Expected</w:t>
            </w:r>
          </w:p>
        </w:tc>
        <w:tc>
          <w:tcPr>
            <w:tcW w:w="1701" w:type="dxa"/>
          </w:tcPr>
          <w:p w14:paraId="2E6749D3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Actual</w:t>
            </w:r>
          </w:p>
        </w:tc>
        <w:tc>
          <w:tcPr>
            <w:tcW w:w="1584" w:type="dxa"/>
          </w:tcPr>
          <w:p w14:paraId="4B87DFF8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Evidence</w:t>
            </w:r>
          </w:p>
        </w:tc>
      </w:tr>
      <w:tr w:rsidR="00122B36" w14:paraId="09C2821C" w14:textId="77777777" w:rsidTr="0042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</w:tcPr>
          <w:p w14:paraId="76344752" w14:textId="350728D2" w:rsidR="00122B36" w:rsidRDefault="00122B36" w:rsidP="00B97BF6">
            <w:pPr>
              <w:jc w:val="center"/>
            </w:pPr>
            <w:r>
              <w:t>#1</w:t>
            </w:r>
          </w:p>
        </w:tc>
        <w:tc>
          <w:tcPr>
            <w:tcW w:w="2547" w:type="dxa"/>
          </w:tcPr>
          <w:p w14:paraId="4EA10DA6" w14:textId="03CF3BF3" w:rsidR="00122B36" w:rsidRDefault="002C0219" w:rsidP="00B97BF6">
            <w:r>
              <w:t>Connect to “</w:t>
            </w:r>
            <w:r w:rsidR="00245755">
              <w:t>Random Integer Report</w:t>
            </w:r>
            <w:r>
              <w:t>”</w:t>
            </w:r>
            <w:r w:rsidR="00245755">
              <w:t xml:space="preserve"> using Firefox on Linux</w:t>
            </w:r>
          </w:p>
        </w:tc>
        <w:tc>
          <w:tcPr>
            <w:tcW w:w="2268" w:type="dxa"/>
          </w:tcPr>
          <w:p w14:paraId="139572B2" w14:textId="682262E4" w:rsidR="00122B36" w:rsidRDefault="008C444D" w:rsidP="00B97BF6">
            <w:r>
              <w:t xml:space="preserve">Display </w:t>
            </w:r>
            <w:r w:rsidR="00245755">
              <w:t>Bar Chart</w:t>
            </w:r>
            <w:r>
              <w:t xml:space="preserve"> page</w:t>
            </w:r>
          </w:p>
        </w:tc>
        <w:tc>
          <w:tcPr>
            <w:tcW w:w="1701" w:type="dxa"/>
          </w:tcPr>
          <w:p w14:paraId="675DE4E3" w14:textId="3847B923" w:rsidR="00122B36" w:rsidRDefault="00122B36" w:rsidP="00B97BF6">
            <w:r>
              <w:t>As expected</w:t>
            </w:r>
          </w:p>
        </w:tc>
        <w:tc>
          <w:tcPr>
            <w:tcW w:w="1584" w:type="dxa"/>
          </w:tcPr>
          <w:p w14:paraId="2DC285D9" w14:textId="77777777" w:rsidR="00A37237" w:rsidRDefault="00122B36" w:rsidP="008C444D">
            <w:r>
              <w:t xml:space="preserve">Figure </w:t>
            </w:r>
            <w:r w:rsidR="002C0219">
              <w:t>1</w:t>
            </w:r>
          </w:p>
          <w:p w14:paraId="1822CA95" w14:textId="77718E30" w:rsidR="00245755" w:rsidRDefault="00245755" w:rsidP="008C444D">
            <w:r>
              <w:t>Figure 2</w:t>
            </w:r>
          </w:p>
        </w:tc>
      </w:tr>
      <w:tr w:rsidR="00245755" w14:paraId="0569339F" w14:textId="77777777" w:rsidTr="00422E2C">
        <w:tc>
          <w:tcPr>
            <w:tcW w:w="850" w:type="dxa"/>
          </w:tcPr>
          <w:p w14:paraId="6DECB78E" w14:textId="5C03BC0E" w:rsidR="00245755" w:rsidRDefault="00245755" w:rsidP="00B97BF6">
            <w:pPr>
              <w:jc w:val="center"/>
            </w:pPr>
            <w:r>
              <w:t>#2</w:t>
            </w:r>
          </w:p>
        </w:tc>
        <w:tc>
          <w:tcPr>
            <w:tcW w:w="2547" w:type="dxa"/>
          </w:tcPr>
          <w:p w14:paraId="2D4AA92A" w14:textId="11E8E07A" w:rsidR="00245755" w:rsidRDefault="00245755" w:rsidP="00B97BF6">
            <w:r>
              <w:t>Change colours and refresh page</w:t>
            </w:r>
          </w:p>
        </w:tc>
        <w:tc>
          <w:tcPr>
            <w:tcW w:w="2268" w:type="dxa"/>
          </w:tcPr>
          <w:p w14:paraId="24487D5C" w14:textId="79EE475A" w:rsidR="00245755" w:rsidRDefault="00245755" w:rsidP="00B97BF6">
            <w:r>
              <w:t>Display new Bar Chart page</w:t>
            </w:r>
          </w:p>
        </w:tc>
        <w:tc>
          <w:tcPr>
            <w:tcW w:w="1701" w:type="dxa"/>
          </w:tcPr>
          <w:p w14:paraId="0BFE08BE" w14:textId="12CA177A" w:rsidR="00245755" w:rsidRDefault="00245755" w:rsidP="00B97BF6">
            <w:r>
              <w:t>As expected</w:t>
            </w:r>
          </w:p>
        </w:tc>
        <w:tc>
          <w:tcPr>
            <w:tcW w:w="1584" w:type="dxa"/>
          </w:tcPr>
          <w:p w14:paraId="43014836" w14:textId="77777777" w:rsidR="00245755" w:rsidRDefault="00245755" w:rsidP="008C444D">
            <w:r>
              <w:t>Figure 3</w:t>
            </w:r>
          </w:p>
          <w:p w14:paraId="2BA21E17" w14:textId="0BD1CCF3" w:rsidR="00245755" w:rsidRDefault="00245755" w:rsidP="008C444D">
            <w:r>
              <w:t>Figure 4</w:t>
            </w:r>
          </w:p>
        </w:tc>
      </w:tr>
      <w:tr w:rsidR="006A12C0" w14:paraId="019A739D" w14:textId="77777777" w:rsidTr="0042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</w:tcPr>
          <w:p w14:paraId="60E3CD05" w14:textId="25037A08" w:rsidR="006A12C0" w:rsidRDefault="00684B79" w:rsidP="00B97BF6">
            <w:pPr>
              <w:jc w:val="center"/>
            </w:pPr>
            <w:bookmarkStart w:id="4" w:name="_Hlk81402649"/>
            <w:r>
              <w:t>#</w:t>
            </w:r>
            <w:r w:rsidR="00245755">
              <w:t>3</w:t>
            </w:r>
          </w:p>
        </w:tc>
        <w:tc>
          <w:tcPr>
            <w:tcW w:w="2547" w:type="dxa"/>
          </w:tcPr>
          <w:p w14:paraId="1E3D1BF3" w14:textId="499A95F3" w:rsidR="006A12C0" w:rsidRDefault="00245755" w:rsidP="00B97BF6">
            <w:r>
              <w:t>Connect to “Random Integer Report” using Firefox on Linux</w:t>
            </w:r>
          </w:p>
        </w:tc>
        <w:tc>
          <w:tcPr>
            <w:tcW w:w="2268" w:type="dxa"/>
          </w:tcPr>
          <w:p w14:paraId="2965F8AB" w14:textId="3090AD51" w:rsidR="006A12C0" w:rsidRDefault="00684B79" w:rsidP="00B97BF6">
            <w:r>
              <w:t xml:space="preserve">Display </w:t>
            </w:r>
            <w:r w:rsidR="002C0219">
              <w:t>each quote, one at a time</w:t>
            </w:r>
          </w:p>
        </w:tc>
        <w:tc>
          <w:tcPr>
            <w:tcW w:w="1701" w:type="dxa"/>
          </w:tcPr>
          <w:p w14:paraId="48018539" w14:textId="21CFA298" w:rsidR="006A12C0" w:rsidRDefault="00684B79" w:rsidP="00B97BF6">
            <w:r>
              <w:t>As expected</w:t>
            </w:r>
          </w:p>
        </w:tc>
        <w:tc>
          <w:tcPr>
            <w:tcW w:w="1584" w:type="dxa"/>
          </w:tcPr>
          <w:p w14:paraId="3709F7B4" w14:textId="3C2602E8" w:rsidR="006A12C0" w:rsidRDefault="00684B79" w:rsidP="008C444D">
            <w:r>
              <w:t xml:space="preserve">Figure </w:t>
            </w:r>
            <w:r w:rsidR="00643D4A">
              <w:t>5</w:t>
            </w:r>
          </w:p>
          <w:p w14:paraId="7D60B205" w14:textId="7A496D05" w:rsidR="00684B79" w:rsidRDefault="002C0219" w:rsidP="00643D4A">
            <w:r>
              <w:t xml:space="preserve">Figure </w:t>
            </w:r>
            <w:r w:rsidR="00643D4A">
              <w:t>6</w:t>
            </w:r>
          </w:p>
        </w:tc>
      </w:tr>
      <w:bookmarkEnd w:id="4"/>
    </w:tbl>
    <w:p w14:paraId="5D464422" w14:textId="4E364D89" w:rsidR="000D5080" w:rsidRDefault="000D5080" w:rsidP="007F50F8"/>
    <w:p w14:paraId="05CC591C" w14:textId="77777777" w:rsidR="002C0219" w:rsidRDefault="00122B36" w:rsidP="002C0219">
      <w:pPr>
        <w:keepNext/>
      </w:pPr>
      <w:r>
        <w:rPr>
          <w:noProof/>
        </w:rPr>
        <w:drawing>
          <wp:inline distT="0" distB="0" distL="0" distR="0" wp14:anchorId="595D03EA" wp14:editId="19D59B4B">
            <wp:extent cx="3906591" cy="3283199"/>
            <wp:effectExtent l="19050" t="19050" r="1778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91" cy="3283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D526B4" w14:textId="215D597A" w:rsidR="00D538BD" w:rsidRDefault="002C0219" w:rsidP="002C0219">
      <w:pPr>
        <w:pStyle w:val="Caption"/>
      </w:pPr>
      <w:bookmarkStart w:id="5" w:name="_Toc81431312"/>
      <w:r>
        <w:t xml:space="preserve">Figure </w:t>
      </w:r>
      <w:r w:rsidR="00643D4A">
        <w:fldChar w:fldCharType="begin"/>
      </w:r>
      <w:r w:rsidR="00643D4A">
        <w:instrText xml:space="preserve"> SEQ Figure \* ARABIC </w:instrText>
      </w:r>
      <w:r w:rsidR="00643D4A">
        <w:fldChar w:fldCharType="separate"/>
      </w:r>
      <w:r w:rsidR="00245755">
        <w:rPr>
          <w:noProof/>
        </w:rPr>
        <w:t>1</w:t>
      </w:r>
      <w:r w:rsidR="00643D4A">
        <w:rPr>
          <w:noProof/>
        </w:rPr>
        <w:fldChar w:fldCharType="end"/>
      </w:r>
      <w:r>
        <w:t xml:space="preserve"> </w:t>
      </w:r>
      <w:r w:rsidR="00245755">
        <w:t>–</w:t>
      </w:r>
      <w:r>
        <w:t xml:space="preserve"> </w:t>
      </w:r>
      <w:bookmarkEnd w:id="5"/>
      <w:r w:rsidR="00245755">
        <w:t>Random Integer Report</w:t>
      </w:r>
    </w:p>
    <w:p w14:paraId="4098911D" w14:textId="77777777" w:rsidR="002C0219" w:rsidRDefault="006A12C0" w:rsidP="002C0219">
      <w:pPr>
        <w:keepNext/>
      </w:pPr>
      <w:r>
        <w:rPr>
          <w:noProof/>
        </w:rPr>
        <w:lastRenderedPageBreak/>
        <w:drawing>
          <wp:inline distT="0" distB="0" distL="0" distR="0" wp14:anchorId="10178E27" wp14:editId="08F4AE16">
            <wp:extent cx="3851138" cy="3236595"/>
            <wp:effectExtent l="19050" t="19050" r="1651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138" cy="3236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F4414A" w14:textId="7B0E94E9" w:rsidR="006A12C0" w:rsidRDefault="002C0219" w:rsidP="002C0219">
      <w:pPr>
        <w:pStyle w:val="Caption"/>
      </w:pPr>
      <w:bookmarkStart w:id="6" w:name="_Toc81431313"/>
      <w:r>
        <w:t xml:space="preserve">Figure </w:t>
      </w:r>
      <w:r w:rsidR="00643D4A">
        <w:fldChar w:fldCharType="begin"/>
      </w:r>
      <w:r w:rsidR="00643D4A">
        <w:instrText xml:space="preserve"> SEQ Figure \* ARABIC </w:instrText>
      </w:r>
      <w:r w:rsidR="00643D4A">
        <w:fldChar w:fldCharType="separate"/>
      </w:r>
      <w:r w:rsidR="00245755">
        <w:rPr>
          <w:noProof/>
        </w:rPr>
        <w:t>2</w:t>
      </w:r>
      <w:r w:rsidR="00643D4A">
        <w:rPr>
          <w:noProof/>
        </w:rPr>
        <w:fldChar w:fldCharType="end"/>
      </w:r>
      <w:r>
        <w:t xml:space="preserve"> </w:t>
      </w:r>
      <w:r w:rsidR="00245755">
        <w:t>–</w:t>
      </w:r>
      <w:r>
        <w:t xml:space="preserve"> </w:t>
      </w:r>
      <w:bookmarkEnd w:id="6"/>
      <w:r w:rsidR="00245755">
        <w:t>Refresh page</w:t>
      </w:r>
    </w:p>
    <w:p w14:paraId="7C93B66D" w14:textId="77777777" w:rsidR="002C0219" w:rsidRPr="00684B79" w:rsidRDefault="002C0219" w:rsidP="00684B79"/>
    <w:p w14:paraId="534CC3F3" w14:textId="77777777" w:rsidR="002C0219" w:rsidRDefault="006A12C0" w:rsidP="002C0219">
      <w:pPr>
        <w:keepNext/>
      </w:pPr>
      <w:r>
        <w:rPr>
          <w:noProof/>
        </w:rPr>
        <w:drawing>
          <wp:inline distT="0" distB="0" distL="0" distR="0" wp14:anchorId="359544BC" wp14:editId="17D712B6">
            <wp:extent cx="3687260" cy="3236595"/>
            <wp:effectExtent l="19050" t="19050" r="2794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260" cy="3236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9ED676" w14:textId="5EA61C91" w:rsidR="006A12C0" w:rsidRDefault="002C0219" w:rsidP="002C0219">
      <w:pPr>
        <w:pStyle w:val="Caption"/>
      </w:pPr>
      <w:bookmarkStart w:id="7" w:name="_Toc81431314"/>
      <w:r>
        <w:t xml:space="preserve">Figure </w:t>
      </w:r>
      <w:r w:rsidR="00643D4A">
        <w:fldChar w:fldCharType="begin"/>
      </w:r>
      <w:r w:rsidR="00643D4A">
        <w:instrText xml:space="preserve"> SEQ Figure \* ARABIC </w:instrText>
      </w:r>
      <w:r w:rsidR="00643D4A">
        <w:fldChar w:fldCharType="separate"/>
      </w:r>
      <w:r w:rsidR="00245755">
        <w:rPr>
          <w:noProof/>
        </w:rPr>
        <w:t>3</w:t>
      </w:r>
      <w:r w:rsidR="00643D4A">
        <w:rPr>
          <w:noProof/>
        </w:rPr>
        <w:fldChar w:fldCharType="end"/>
      </w:r>
      <w:r w:rsidRPr="00E862F5">
        <w:t xml:space="preserve"> </w:t>
      </w:r>
      <w:r w:rsidR="00245755">
        <w:t>–</w:t>
      </w:r>
      <w:r w:rsidRPr="00E862F5">
        <w:t xml:space="preserve"> </w:t>
      </w:r>
      <w:bookmarkEnd w:id="7"/>
      <w:r w:rsidR="00245755">
        <w:t>Refresh page after change of colours</w:t>
      </w:r>
    </w:p>
    <w:p w14:paraId="24582752" w14:textId="77777777" w:rsidR="002C0219" w:rsidRDefault="002C0219" w:rsidP="006A12C0">
      <w:pPr>
        <w:keepNext/>
      </w:pPr>
    </w:p>
    <w:p w14:paraId="5CA20A08" w14:textId="15381A5D" w:rsidR="006A12C0" w:rsidRDefault="006A12C0" w:rsidP="006A12C0">
      <w:pPr>
        <w:keepNext/>
      </w:pPr>
      <w:r>
        <w:rPr>
          <w:noProof/>
        </w:rPr>
        <w:drawing>
          <wp:inline distT="0" distB="0" distL="0" distR="0" wp14:anchorId="4D1F92F7" wp14:editId="06BE503A">
            <wp:extent cx="3687260" cy="3236595"/>
            <wp:effectExtent l="19050" t="19050" r="2794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260" cy="3236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6F5DF8" w14:textId="6876F291" w:rsidR="006A12C0" w:rsidRDefault="006A12C0" w:rsidP="006A12C0">
      <w:pPr>
        <w:pStyle w:val="Caption"/>
      </w:pPr>
      <w:bookmarkStart w:id="8" w:name="_Toc81431315"/>
      <w:r>
        <w:t xml:space="preserve">Figure </w:t>
      </w:r>
      <w:fldSimple w:instr=" SEQ Figure \* ARABIC ">
        <w:r w:rsidR="00245755">
          <w:rPr>
            <w:noProof/>
          </w:rPr>
          <w:t>4</w:t>
        </w:r>
      </w:fldSimple>
      <w:r w:rsidR="002C0219">
        <w:t xml:space="preserve"> - Refresh page</w:t>
      </w:r>
      <w:bookmarkEnd w:id="8"/>
    </w:p>
    <w:p w14:paraId="628E74A3" w14:textId="77777777" w:rsidR="00245755" w:rsidRDefault="00245755"/>
    <w:p w14:paraId="0CB99D5C" w14:textId="77777777" w:rsidR="00245755" w:rsidRDefault="00245755" w:rsidP="00245755">
      <w:pPr>
        <w:keepNext/>
      </w:pPr>
      <w:r>
        <w:rPr>
          <w:noProof/>
        </w:rPr>
        <w:lastRenderedPageBreak/>
        <w:drawing>
          <wp:inline distT="0" distB="0" distL="0" distR="0" wp14:anchorId="74350B15" wp14:editId="6326A86C">
            <wp:extent cx="5731510" cy="77177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F977" w14:textId="3C1FD1C4" w:rsidR="00245755" w:rsidRDefault="00245755" w:rsidP="0024575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Microsoft Edge under MS Windows 10</w:t>
      </w:r>
    </w:p>
    <w:p w14:paraId="1C7CBC6D" w14:textId="77777777" w:rsidR="00245755" w:rsidRDefault="00245755"/>
    <w:p w14:paraId="3F46FBF5" w14:textId="77777777" w:rsidR="00245755" w:rsidRDefault="00245755" w:rsidP="00245755">
      <w:pPr>
        <w:keepNext/>
      </w:pPr>
      <w:r>
        <w:rPr>
          <w:noProof/>
        </w:rPr>
        <w:lastRenderedPageBreak/>
        <w:drawing>
          <wp:inline distT="0" distB="0" distL="0" distR="0" wp14:anchorId="7F9F95D3" wp14:editId="6595AE76">
            <wp:extent cx="5731510" cy="771779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472C" w14:textId="7BB38C14" w:rsidR="00245755" w:rsidRDefault="00245755" w:rsidP="0024575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Refresh MS Edge</w:t>
      </w:r>
    </w:p>
    <w:p w14:paraId="55D3060D" w14:textId="77777777" w:rsidR="00245755" w:rsidRDefault="00245755"/>
    <w:p w14:paraId="6BB0B22D" w14:textId="5F623689" w:rsidR="008077EF" w:rsidRDefault="008077EF">
      <w:r>
        <w:br w:type="page"/>
      </w:r>
    </w:p>
    <w:bookmarkStart w:id="9" w:name="_Toc81431322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107240663"/>
        <w:docPartObj>
          <w:docPartGallery w:val="Bibliographies"/>
        </w:docPartObj>
      </w:sdtPr>
      <w:sdtEndPr/>
      <w:sdtContent>
        <w:p w14:paraId="6817B5FC" w14:textId="46360237" w:rsidR="00876F34" w:rsidRDefault="00876F34">
          <w:pPr>
            <w:pStyle w:val="Heading1"/>
          </w:pPr>
          <w: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14:paraId="27D12574" w14:textId="21326EFF" w:rsidR="00107048" w:rsidRDefault="00107048" w:rsidP="00107048">
              <w:pPr>
                <w:pStyle w:val="Bibliography"/>
                <w:ind w:left="720" w:hanging="720"/>
              </w:pPr>
            </w:p>
            <w:p w14:paraId="70AD8592" w14:textId="535E61EB" w:rsidR="00876F34" w:rsidRDefault="00643D4A" w:rsidP="00876F34"/>
          </w:sdtContent>
        </w:sdt>
      </w:sdtContent>
    </w:sdt>
    <w:p w14:paraId="2DCA6501" w14:textId="77777777" w:rsidR="008077EF" w:rsidRDefault="008077EF" w:rsidP="008077EF"/>
    <w:p w14:paraId="4891A2D1" w14:textId="77777777" w:rsidR="008077EF" w:rsidRDefault="008077EF" w:rsidP="008077EF"/>
    <w:sectPr w:rsidR="008077EF" w:rsidSect="00CD2B65">
      <w:headerReference w:type="default" r:id="rId19"/>
      <w:footerReference w:type="default" r:id="rId20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5041B" w14:textId="77777777" w:rsidR="002C7CCF" w:rsidRDefault="002C7CCF" w:rsidP="008077EF">
      <w:pPr>
        <w:spacing w:after="0" w:line="240" w:lineRule="auto"/>
      </w:pPr>
      <w:r>
        <w:separator/>
      </w:r>
    </w:p>
  </w:endnote>
  <w:endnote w:type="continuationSeparator" w:id="0">
    <w:p w14:paraId="65D1116F" w14:textId="77777777" w:rsidR="002C7CCF" w:rsidRDefault="002C7CCF" w:rsidP="0080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949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9D316" w14:textId="1CB6F3A2" w:rsidR="000B6BA5" w:rsidRDefault="00CD2B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8D75" w14:textId="77777777" w:rsidR="00CD2B65" w:rsidRPr="00CD2B65" w:rsidRDefault="00CD2B65" w:rsidP="00CD2B6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0265" w14:textId="77777777" w:rsidR="002C7CCF" w:rsidRDefault="002C7CCF" w:rsidP="008077EF">
      <w:pPr>
        <w:spacing w:after="0" w:line="240" w:lineRule="auto"/>
      </w:pPr>
      <w:r>
        <w:separator/>
      </w:r>
    </w:p>
  </w:footnote>
  <w:footnote w:type="continuationSeparator" w:id="0">
    <w:p w14:paraId="18162AB0" w14:textId="77777777" w:rsidR="002C7CCF" w:rsidRDefault="002C7CCF" w:rsidP="0080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3FC30" w14:textId="77777777" w:rsidR="000B6BA5" w:rsidRDefault="000B6BA5" w:rsidP="000B6BA5">
    <w:pPr>
      <w:pStyle w:val="Header"/>
    </w:pPr>
    <w:r>
      <w:t>Jupiter Mining Corporation</w:t>
    </w:r>
    <w:r>
      <w:tab/>
    </w:r>
    <w:r>
      <w:tab/>
    </w:r>
    <w:r w:rsidRPr="00273709">
      <w:t>M198449</w:t>
    </w:r>
  </w:p>
  <w:p w14:paraId="12EFDA03" w14:textId="77777777" w:rsidR="000B6BA5" w:rsidRDefault="000B6B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CC6C" w14:textId="274A65E4" w:rsidR="00CD2B65" w:rsidRPr="00CD2B65" w:rsidRDefault="0053039C" w:rsidP="00CD2B65">
    <w:pPr>
      <w:pStyle w:val="Header"/>
    </w:pPr>
    <w:r>
      <w:t>Web Programming</w:t>
    </w:r>
    <w:r w:rsidR="00CD2B65">
      <w:tab/>
    </w:r>
    <w:r w:rsidR="00CD2B65">
      <w:tab/>
    </w:r>
    <w:r w:rsidR="00CD2B65" w:rsidRPr="00273709">
      <w:t>M198449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25B"/>
    <w:multiLevelType w:val="hybridMultilevel"/>
    <w:tmpl w:val="1C36C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86BB4"/>
    <w:multiLevelType w:val="hybridMultilevel"/>
    <w:tmpl w:val="5408311E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93E07FA"/>
    <w:multiLevelType w:val="hybridMultilevel"/>
    <w:tmpl w:val="744262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A743B"/>
    <w:multiLevelType w:val="hybridMultilevel"/>
    <w:tmpl w:val="BD68B1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CCF"/>
    <w:rsid w:val="00002A85"/>
    <w:rsid w:val="00027992"/>
    <w:rsid w:val="000370D8"/>
    <w:rsid w:val="00043FB9"/>
    <w:rsid w:val="0006651F"/>
    <w:rsid w:val="000818D3"/>
    <w:rsid w:val="00086073"/>
    <w:rsid w:val="000B3351"/>
    <w:rsid w:val="000B6BA5"/>
    <w:rsid w:val="000C28A1"/>
    <w:rsid w:val="000D5080"/>
    <w:rsid w:val="00107048"/>
    <w:rsid w:val="00122B36"/>
    <w:rsid w:val="00133417"/>
    <w:rsid w:val="00146757"/>
    <w:rsid w:val="00171BDC"/>
    <w:rsid w:val="00174AD4"/>
    <w:rsid w:val="001800BC"/>
    <w:rsid w:val="001D3EE2"/>
    <w:rsid w:val="001D7AC0"/>
    <w:rsid w:val="001F1DCC"/>
    <w:rsid w:val="00210304"/>
    <w:rsid w:val="00245755"/>
    <w:rsid w:val="00245963"/>
    <w:rsid w:val="00251674"/>
    <w:rsid w:val="002678A1"/>
    <w:rsid w:val="00273709"/>
    <w:rsid w:val="00286E0A"/>
    <w:rsid w:val="0029633B"/>
    <w:rsid w:val="00297A1D"/>
    <w:rsid w:val="002C0219"/>
    <w:rsid w:val="002C7CCF"/>
    <w:rsid w:val="002E6BD8"/>
    <w:rsid w:val="0030556D"/>
    <w:rsid w:val="003235DE"/>
    <w:rsid w:val="0033203C"/>
    <w:rsid w:val="003401FB"/>
    <w:rsid w:val="00342B17"/>
    <w:rsid w:val="00373704"/>
    <w:rsid w:val="003A215F"/>
    <w:rsid w:val="003A7940"/>
    <w:rsid w:val="003B155C"/>
    <w:rsid w:val="003F5FD0"/>
    <w:rsid w:val="003F7587"/>
    <w:rsid w:val="0041104F"/>
    <w:rsid w:val="00415361"/>
    <w:rsid w:val="00422E2C"/>
    <w:rsid w:val="004242F8"/>
    <w:rsid w:val="0047096A"/>
    <w:rsid w:val="00481DAC"/>
    <w:rsid w:val="004C0852"/>
    <w:rsid w:val="004D1C94"/>
    <w:rsid w:val="004D7C80"/>
    <w:rsid w:val="004E6D67"/>
    <w:rsid w:val="004F56FB"/>
    <w:rsid w:val="00500717"/>
    <w:rsid w:val="0050711C"/>
    <w:rsid w:val="0053039C"/>
    <w:rsid w:val="005435F4"/>
    <w:rsid w:val="00553330"/>
    <w:rsid w:val="0057705C"/>
    <w:rsid w:val="00593F5A"/>
    <w:rsid w:val="005E7EDF"/>
    <w:rsid w:val="00643D4A"/>
    <w:rsid w:val="00684B79"/>
    <w:rsid w:val="006A12C0"/>
    <w:rsid w:val="006A5308"/>
    <w:rsid w:val="006C6FD6"/>
    <w:rsid w:val="00707944"/>
    <w:rsid w:val="007358BC"/>
    <w:rsid w:val="007603E3"/>
    <w:rsid w:val="007854C4"/>
    <w:rsid w:val="007E3407"/>
    <w:rsid w:val="007F50F8"/>
    <w:rsid w:val="0080612A"/>
    <w:rsid w:val="008077EF"/>
    <w:rsid w:val="00872630"/>
    <w:rsid w:val="00875C17"/>
    <w:rsid w:val="00876F34"/>
    <w:rsid w:val="00897751"/>
    <w:rsid w:val="008A45E8"/>
    <w:rsid w:val="008A4BA8"/>
    <w:rsid w:val="008B2129"/>
    <w:rsid w:val="008C444D"/>
    <w:rsid w:val="009358EF"/>
    <w:rsid w:val="00963DBB"/>
    <w:rsid w:val="009774F1"/>
    <w:rsid w:val="009A2A92"/>
    <w:rsid w:val="009A419A"/>
    <w:rsid w:val="009D2C90"/>
    <w:rsid w:val="00A37237"/>
    <w:rsid w:val="00A415B5"/>
    <w:rsid w:val="00AB5299"/>
    <w:rsid w:val="00AC28EF"/>
    <w:rsid w:val="00AC2ED5"/>
    <w:rsid w:val="00AC71C8"/>
    <w:rsid w:val="00AE22F3"/>
    <w:rsid w:val="00AF203F"/>
    <w:rsid w:val="00B02522"/>
    <w:rsid w:val="00B567C5"/>
    <w:rsid w:val="00B61107"/>
    <w:rsid w:val="00B76B7D"/>
    <w:rsid w:val="00B9089D"/>
    <w:rsid w:val="00B90A95"/>
    <w:rsid w:val="00BB53D0"/>
    <w:rsid w:val="00C16B7C"/>
    <w:rsid w:val="00C22641"/>
    <w:rsid w:val="00C267AD"/>
    <w:rsid w:val="00C429FA"/>
    <w:rsid w:val="00C52B20"/>
    <w:rsid w:val="00C72F0D"/>
    <w:rsid w:val="00C74670"/>
    <w:rsid w:val="00CA0B7C"/>
    <w:rsid w:val="00CC5289"/>
    <w:rsid w:val="00CD2B65"/>
    <w:rsid w:val="00CD5689"/>
    <w:rsid w:val="00CF77DF"/>
    <w:rsid w:val="00D05E5A"/>
    <w:rsid w:val="00D120B4"/>
    <w:rsid w:val="00D121F5"/>
    <w:rsid w:val="00D34A03"/>
    <w:rsid w:val="00D538BD"/>
    <w:rsid w:val="00D60687"/>
    <w:rsid w:val="00D65632"/>
    <w:rsid w:val="00D66A0E"/>
    <w:rsid w:val="00D73ECE"/>
    <w:rsid w:val="00D750F7"/>
    <w:rsid w:val="00D946D7"/>
    <w:rsid w:val="00DC0D4B"/>
    <w:rsid w:val="00DD0D2C"/>
    <w:rsid w:val="00DE2139"/>
    <w:rsid w:val="00DE7FF8"/>
    <w:rsid w:val="00E02D2F"/>
    <w:rsid w:val="00E13E2A"/>
    <w:rsid w:val="00E324E0"/>
    <w:rsid w:val="00E44AD1"/>
    <w:rsid w:val="00E6677C"/>
    <w:rsid w:val="00EB6CFB"/>
    <w:rsid w:val="00EE6912"/>
    <w:rsid w:val="00F956D7"/>
    <w:rsid w:val="00F9702A"/>
    <w:rsid w:val="00FD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9F0C198"/>
  <w15:chartTrackingRefBased/>
  <w15:docId w15:val="{402118F5-0373-415B-B3CE-F7B8461D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9FA"/>
  </w:style>
  <w:style w:type="paragraph" w:styleId="Heading1">
    <w:name w:val="heading 1"/>
    <w:basedOn w:val="Normal"/>
    <w:next w:val="Normal"/>
    <w:link w:val="Heading1Char"/>
    <w:uiPriority w:val="9"/>
    <w:qFormat/>
    <w:rsid w:val="0006651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5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5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5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5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5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5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5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5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7EF"/>
  </w:style>
  <w:style w:type="paragraph" w:styleId="Footer">
    <w:name w:val="footer"/>
    <w:basedOn w:val="Normal"/>
    <w:link w:val="FooterChar"/>
    <w:uiPriority w:val="99"/>
    <w:unhideWhenUsed/>
    <w:rsid w:val="008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7EF"/>
  </w:style>
  <w:style w:type="character" w:customStyle="1" w:styleId="Heading1Char">
    <w:name w:val="Heading 1 Char"/>
    <w:basedOn w:val="DefaultParagraphFont"/>
    <w:link w:val="Heading1"/>
    <w:uiPriority w:val="9"/>
    <w:rsid w:val="0006651F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665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77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77EF"/>
    <w:rPr>
      <w:color w:val="FFAE3E" w:themeColor="hyperlink"/>
      <w:u w:val="single"/>
    </w:rPr>
  </w:style>
  <w:style w:type="table" w:styleId="TableGrid">
    <w:name w:val="Table Grid"/>
    <w:basedOn w:val="TableNormal"/>
    <w:uiPriority w:val="59"/>
    <w:rsid w:val="008077EF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651F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51F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51F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51F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51F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51F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51F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51F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6651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665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6651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5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6651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6651F"/>
    <w:rPr>
      <w:b/>
      <w:bCs/>
    </w:rPr>
  </w:style>
  <w:style w:type="character" w:styleId="Emphasis">
    <w:name w:val="Emphasis"/>
    <w:basedOn w:val="DefaultParagraphFont"/>
    <w:uiPriority w:val="20"/>
    <w:qFormat/>
    <w:rsid w:val="0006651F"/>
    <w:rPr>
      <w:i/>
      <w:iCs/>
      <w:color w:val="FA7E5C" w:themeColor="accent6"/>
    </w:rPr>
  </w:style>
  <w:style w:type="paragraph" w:styleId="NoSpacing">
    <w:name w:val="No Spacing"/>
    <w:uiPriority w:val="1"/>
    <w:qFormat/>
    <w:rsid w:val="000665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651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6651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51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51F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651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665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651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6651F"/>
    <w:rPr>
      <w:b/>
      <w:bCs/>
      <w:smallCaps/>
      <w:color w:val="FA7E5C" w:themeColor="accent6"/>
    </w:rPr>
  </w:style>
  <w:style w:type="character" w:styleId="BookTitle">
    <w:name w:val="Book Title"/>
    <w:basedOn w:val="DefaultParagraphFont"/>
    <w:uiPriority w:val="33"/>
    <w:qFormat/>
    <w:rsid w:val="0006651F"/>
    <w:rPr>
      <w:b/>
      <w:bCs/>
      <w:caps w:val="0"/>
      <w:smallCaps/>
      <w:spacing w:val="7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F50F8"/>
    <w:pPr>
      <w:spacing w:after="100"/>
      <w:ind w:left="210"/>
    </w:pPr>
  </w:style>
  <w:style w:type="paragraph" w:customStyle="1" w:styleId="PreCode">
    <w:name w:val="PreCode"/>
    <w:basedOn w:val="Normal"/>
    <w:link w:val="PreCodeChar"/>
    <w:autoRedefine/>
    <w:qFormat/>
    <w:rsid w:val="00CA0B7C"/>
    <w:rPr>
      <w:rFonts w:ascii="Courier New" w:hAnsi="Courier New" w:cs="Courier New"/>
      <w:sz w:val="22"/>
      <w:bdr w:val="single" w:sz="12" w:space="0" w:color="auto"/>
    </w:rPr>
  </w:style>
  <w:style w:type="character" w:customStyle="1" w:styleId="PreCodeChar">
    <w:name w:val="PreCode Char"/>
    <w:basedOn w:val="DefaultParagraphFont"/>
    <w:link w:val="PreCode"/>
    <w:rsid w:val="00CA0B7C"/>
    <w:rPr>
      <w:rFonts w:ascii="Courier New" w:hAnsi="Courier New" w:cs="Courier New"/>
      <w:sz w:val="22"/>
      <w:bdr w:val="single" w:sz="12" w:space="0" w:color="auto"/>
    </w:rPr>
  </w:style>
  <w:style w:type="table" w:styleId="GridTable5Dark">
    <w:name w:val="Grid Table 5 Dark"/>
    <w:basedOn w:val="TableNormal"/>
    <w:uiPriority w:val="50"/>
    <w:rsid w:val="003B15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946D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D73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EC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A215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76F34"/>
  </w:style>
  <w:style w:type="character" w:styleId="UnresolvedMention">
    <w:name w:val="Unresolved Mention"/>
    <w:basedOn w:val="DefaultParagraphFont"/>
    <w:uiPriority w:val="99"/>
    <w:semiHidden/>
    <w:unhideWhenUsed/>
    <w:rsid w:val="00332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dley%20Willcott\Documents\Custom%20Office%20Templates\ReportExample_v.3.dotx" TargetMode="Externa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e5833e4dfa304946b5cc633e539d88d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74adcb906164ea0c0295663353b7a81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Kir21</b:Tag>
    <b:SourceType>DocumentFromInternetSite</b:SourceType>
    <b:Guid>{CF9309D8-4BE5-4BD8-B042-68D4A164C309}</b:Guid>
    <b:Author>
      <b:Author>
        <b:NameList>
          <b:Person>
            <b:Last>Yusov</b:Last>
            <b:First>Kirill</b:First>
          </b:Person>
        </b:NameList>
      </b:Author>
    </b:Author>
    <b:Title>Software Requirements Specification Example and Guide</b:Title>
    <b:InternetSiteTitle>Jelvix</b:InternetSiteTitle>
    <b:Year>2021</b:Year>
    <b:Month>02</b:Month>
    <b:Day>22</b:Day>
    <b:URL>https://jelvix.com/blog/software-requirements-specification</b:URL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5694D1-EFAD-4276-9E84-8CA231D75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056AE9-D6D1-4A52-BE54-2430326ACD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791EE2-C3EC-4F52-A061-6D8BABFAA0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9DCE3D-0A13-4435-831D-A461741269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ReportExample_v.3.dotx</Template>
  <TotalTime>469</TotalTime>
  <Pages>9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Willcott</dc:creator>
  <cp:keywords/>
  <dc:description/>
  <cp:lastModifiedBy>Bradley Willcott</cp:lastModifiedBy>
  <cp:revision>71</cp:revision>
  <cp:lastPrinted>2020-07-13T13:21:00Z</cp:lastPrinted>
  <dcterms:created xsi:type="dcterms:W3CDTF">2021-08-15T04:56:00Z</dcterms:created>
  <dcterms:modified xsi:type="dcterms:W3CDTF">2021-09-06T02:17:00Z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